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5B8" w:rsidRPr="006915B8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3.75pt;margin-top:-40.5pt;width:332pt;height:294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<v:textbox>
              <w:txbxContent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</w:t>
                  </w:r>
                </w:p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</w:p>
                <w:p w:rsidR="006F3721" w:rsidRPr="00CC5991" w:rsidRDefault="00CC5991" w:rsidP="00CC599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CC5991">
                    <w:rPr>
                      <w:rFonts w:ascii="Arial" w:hAnsi="Arial" w:cs="Arial"/>
                      <w:sz w:val="40"/>
                      <w:szCs w:val="40"/>
                    </w:rPr>
                    <w:t>HOTEL MANAGEMENT   SYSTEM</w:t>
                  </w: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915B8">
        <w:rPr>
          <w:rFonts w:ascii="Arial" w:hAnsi="Arial" w:cs="Arial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60288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6915B8" w:rsidRPr="006915B8">
        <w:rPr>
          <w:rFonts w:ascii="Arial" w:hAnsi="Arial" w:cs="Arial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61312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915B8" w:rsidRPr="006915B8">
        <w:rPr>
          <w:noProof/>
          <w:lang w:bidi="ar-SA"/>
        </w:rPr>
        <w:pict>
          <v:shape id="Text Box 107" o:spid="_x0000_s1030" style="position:absolute;margin-left:-44.25pt;margin-top:537.15pt;width:384.75pt;height:67pt;z-index:251659264;visibility:visible;mso-position-horizontal-relative:text;mso-position-vertical-relative:text;mso-width-relative:margin;mso-height-relative:margin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 xml:space="preserve"> 01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r w:rsidR="00C52B6C">
                    <w:rPr>
                      <w:rFonts w:ascii="Arial" w:hAnsi="Arial" w:cs="Arial"/>
                      <w:bCs/>
                      <w:sz w:val="24"/>
                    </w:rPr>
                    <w:t xml:space="preserve">Member: </w:t>
                  </w:r>
                  <w:r w:rsidR="00060F2A">
                    <w:rPr>
                      <w:rFonts w:ascii="Arial" w:hAnsi="Arial" w:cs="Arial"/>
                      <w:bCs/>
                      <w:sz w:val="24"/>
                    </w:rPr>
                    <w:t>Tadepalli Pavani</w:t>
                  </w:r>
                </w:p>
                <w:p w:rsidR="006F3721" w:rsidRDefault="00C52B6C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SFID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 No: </w:t>
                  </w:r>
                  <w:r>
                    <w:rPr>
                      <w:rFonts w:ascii="Arial" w:hAnsi="Arial" w:cs="Arial"/>
                      <w:bCs/>
                      <w:sz w:val="24"/>
                    </w:rPr>
                    <w:t>2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>60</w:t>
                  </w:r>
                  <w:r w:rsidR="00060F2A">
                    <w:rPr>
                      <w:rFonts w:ascii="Arial" w:hAnsi="Arial" w:cs="Arial"/>
                      <w:bCs/>
                      <w:sz w:val="24"/>
                    </w:rPr>
                    <w:t>876</w:t>
                  </w:r>
                </w:p>
                <w:p w:rsidR="006F3721" w:rsidRPr="00DB5DE8" w:rsidRDefault="00060F2A" w:rsidP="00060F2A">
                  <w:pPr>
                    <w:ind w:firstLine="0"/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      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Module: </w:t>
                  </w:r>
                  <w:r w:rsidR="00AC7B3C">
                    <w:rPr>
                      <w:rFonts w:ascii="Arial" w:hAnsi="Arial" w:cs="Arial"/>
                      <w:bCs/>
                      <w:sz w:val="24"/>
                    </w:rPr>
                    <w:t>Application/Utility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00"/>
        <w:gridCol w:w="1360"/>
        <w:gridCol w:w="1519"/>
        <w:gridCol w:w="1934"/>
        <w:gridCol w:w="1934"/>
        <w:gridCol w:w="2728"/>
      </w:tblGrid>
      <w:tr w:rsidR="00503D7B" w:rsidRPr="00553962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B5557">
              <w:rPr>
                <w:rFonts w:cs="Arial"/>
              </w:rPr>
              <w:t>5-</w:t>
            </w:r>
            <w:r w:rsidR="00932147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:rsidR="001B4CE7" w:rsidRPr="007B3ACD" w:rsidRDefault="00060F2A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Tadepalli Pavani</w:t>
            </w:r>
          </w:p>
        </w:tc>
        <w:tc>
          <w:tcPr>
            <w:tcW w:w="92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6915B8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7C3" w:rsidRDefault="000C77C3" w:rsidP="006A582B">
      <w:r>
        <w:separator/>
      </w:r>
    </w:p>
  </w:endnote>
  <w:endnote w:type="continuationSeparator" w:id="1">
    <w:p w:rsidR="000C77C3" w:rsidRDefault="000C77C3" w:rsidP="006A582B">
      <w:r>
        <w:continuationSeparator/>
      </w:r>
    </w:p>
  </w:endnote>
  <w:endnote w:type="continuationNotice" w:id="2">
    <w:p w:rsidR="000C77C3" w:rsidRDefault="000C77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60F2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60F2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915B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7C3" w:rsidRDefault="000C77C3" w:rsidP="006A582B">
      <w:r>
        <w:separator/>
      </w:r>
    </w:p>
  </w:footnote>
  <w:footnote w:type="continuationSeparator" w:id="1">
    <w:p w:rsidR="000C77C3" w:rsidRDefault="000C77C3" w:rsidP="006A582B">
      <w:r>
        <w:continuationSeparator/>
      </w:r>
    </w:p>
  </w:footnote>
  <w:footnote w:type="continuationNotice" w:id="2">
    <w:p w:rsidR="000C77C3" w:rsidRDefault="000C77C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0F2A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C77C3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15B8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2</cp:revision>
  <cp:lastPrinted>2014-03-29T07:34:00Z</cp:lastPrinted>
  <dcterms:created xsi:type="dcterms:W3CDTF">2021-04-16T08:38:00Z</dcterms:created>
  <dcterms:modified xsi:type="dcterms:W3CDTF">2021-04-16T08:38:00Z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